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-924265653"/>
        <w:placeholder>
          <w:docPart w:val="61B47E9F189148F3854794FF2D1FDD99"/>
        </w:placeholder>
        <w:docPartList>
          <w:docPartGallery w:val="Quick Parts"/>
          <w:docPartCategory w:val=" Resume Name"/>
        </w:docPartList>
      </w:sdtPr>
      <w:sdtEndPr/>
      <w:sdtContent>
        <w:p w:rsidR="00084973" w:rsidRDefault="00271580">
          <w:sdt>
            <w:sdtPr>
              <w:id w:val="1404875842"/>
              <w:placeholder>
                <w:docPart w:val="397C17EBEE694A21898608A33F6FD224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A52B4">
                <w:t>Hire Me</w:t>
              </w:r>
            </w:sdtContent>
          </w:sdt>
          <w:r>
            <w:rPr>
              <w:noProof/>
            </w:rPr>
            <w:t xml:space="preserve"> </w:t>
          </w:r>
        </w:p>
        <w:p w:rsidR="00084973" w:rsidRDefault="0027158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3473492C74034D04B37EEBAC8B6B3C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4A52B4">
                <w:t>Shubham</w:t>
              </w:r>
              <w:proofErr w:type="spellEnd"/>
            </w:sdtContent>
          </w:sdt>
        </w:p>
        <w:sdt>
          <w:sdtPr>
            <w:alias w:val="Phone"/>
            <w:tag w:val=""/>
            <w:id w:val="1357783703"/>
            <w:placeholder>
              <w:docPart w:val="B0C1454D656647D588757BEEDB01F7C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84973" w:rsidRDefault="004A52B4">
              <w:pPr>
                <w:pStyle w:val="Phone"/>
              </w:pPr>
              <w:r>
                <w:t>+91 8007560644</w:t>
              </w:r>
            </w:p>
          </w:sdtContent>
        </w:sdt>
        <w:p w:rsidR="00084973" w:rsidRDefault="00084973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784DC22A6742402AA741CA65852BAFD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084973" w:rsidRDefault="004A52B4">
              <w:pPr>
                <w:pStyle w:val="SenderAddress"/>
              </w:pPr>
              <w:r>
                <w:t>Shubhammahale2668@gmail.com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8BFC8B2024344E5E93AD23C8D762FA4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084973" w:rsidRDefault="004A52B4">
              <w:pPr>
                <w:pStyle w:val="SenderAddress"/>
              </w:pPr>
              <w:r>
                <w:t xml:space="preserve">At </w:t>
              </w:r>
              <w:proofErr w:type="spellStart"/>
              <w:proofErr w:type="gramStart"/>
              <w:r>
                <w:t>adgaon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repal</w:t>
              </w:r>
              <w:proofErr w:type="spellEnd"/>
              <w:r>
                <w:t xml:space="preserve"> </w:t>
              </w:r>
              <w:proofErr w:type="spellStart"/>
              <w:r>
                <w:t>tal-yeola</w:t>
              </w:r>
              <w:proofErr w:type="spellEnd"/>
              <w:r>
                <w:t xml:space="preserve"> </w:t>
              </w:r>
              <w:proofErr w:type="spellStart"/>
              <w:r>
                <w:t>dist-nashik</w:t>
              </w:r>
              <w:proofErr w:type="spellEnd"/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E0A4706FC4AD4F63A554115EFAF0D62A"/>
            </w:placeholder>
            <w:text/>
          </w:sdtPr>
          <w:sdtContent>
            <w:p w:rsidR="00084973" w:rsidRDefault="004A52B4">
              <w:pPr>
                <w:pStyle w:val="SenderAddress"/>
              </w:pPr>
              <w:r w:rsidRPr="004A52B4">
                <w:rPr>
                  <w:rStyle w:val="PlaceholderText"/>
                  <w:color w:val="000000"/>
                </w:rPr>
                <w:t>https://www.linkedin.com/in/shubham-mahale-5454ba25b</w:t>
              </w:r>
            </w:p>
          </w:sdtContent>
        </w:sdt>
        <w:p w:rsidR="00084973" w:rsidRDefault="00271580"/>
      </w:sdtContent>
    </w:sdt>
    <w:sectPr w:rsidR="00084973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580" w:rsidRDefault="00271580">
      <w:pPr>
        <w:spacing w:after="0" w:line="240" w:lineRule="auto"/>
      </w:pPr>
      <w:r>
        <w:separator/>
      </w:r>
    </w:p>
  </w:endnote>
  <w:endnote w:type="continuationSeparator" w:id="0">
    <w:p w:rsidR="00271580" w:rsidRDefault="0027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73" w:rsidRDefault="002715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084973" w:rsidRDefault="000849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084973" w:rsidRDefault="000849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084973" w:rsidRDefault="0027158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084973" w:rsidRDefault="0027158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73" w:rsidRDefault="00271580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0EDE1EA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084973" w:rsidRDefault="000849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084973" w:rsidRDefault="000849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084973" w:rsidRDefault="0027158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084973" w:rsidRDefault="0027158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580" w:rsidRDefault="00271580">
      <w:pPr>
        <w:spacing w:after="0" w:line="240" w:lineRule="auto"/>
      </w:pPr>
      <w:r>
        <w:separator/>
      </w:r>
    </w:p>
  </w:footnote>
  <w:footnote w:type="continuationSeparator" w:id="0">
    <w:p w:rsidR="00271580" w:rsidRDefault="0027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73" w:rsidRDefault="00271580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4AD0F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973" w:rsidRDefault="0027158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084973" w:rsidRDefault="0027158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084973" w:rsidRDefault="000849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084973" w:rsidRDefault="000849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73" w:rsidRDefault="00271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431A1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084973" w:rsidRDefault="000849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4973" w:rsidRDefault="000849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084973" w:rsidRDefault="0008497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B4"/>
    <w:rsid w:val="00084973"/>
    <w:rsid w:val="00271580"/>
    <w:rsid w:val="004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59458"/>
  <w15:docId w15:val="{5637C3CF-797F-45BB-AE5B-07A4DA81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B47E9F189148F3854794FF2D1F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2C97-729D-4C6A-B0E4-9212D51B7E58}"/>
      </w:docPartPr>
      <w:docPartBody>
        <w:p w:rsidR="00000000" w:rsidRDefault="00580F73">
          <w:pPr>
            <w:pStyle w:val="61B47E9F189148F3854794FF2D1FDD9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97C17EBEE694A21898608A33F6FD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66A45-5570-46A3-946E-762872687A95}"/>
      </w:docPartPr>
      <w:docPartBody>
        <w:p w:rsidR="00000000" w:rsidRDefault="00580F73">
          <w:pPr>
            <w:pStyle w:val="397C17EBEE694A21898608A33F6FD224"/>
          </w:pPr>
          <w:r>
            <w:t>[Type the</w:t>
          </w:r>
          <w:r>
            <w:t xml:space="preserve"> date]</w:t>
          </w:r>
        </w:p>
      </w:docPartBody>
    </w:docPart>
    <w:docPart>
      <w:docPartPr>
        <w:name w:val="3473492C74034D04B37EEBAC8B6B3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4420D-8711-412E-826E-6F79A3EBC371}"/>
      </w:docPartPr>
      <w:docPartBody>
        <w:p w:rsidR="00000000" w:rsidRDefault="00580F73">
          <w:pPr>
            <w:pStyle w:val="3473492C74034D04B37EEBAC8B6B3CA5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0C1454D656647D588757BEEDB01F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A0FD-8D0B-41FB-9174-ECDCAC6F0D2B}"/>
      </w:docPartPr>
      <w:docPartBody>
        <w:p w:rsidR="00000000" w:rsidRDefault="00580F73">
          <w:pPr>
            <w:pStyle w:val="B0C1454D656647D588757BEEDB01F7C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784DC22A6742402AA741CA65852B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BD03-9B18-4698-AEF5-FF53FCD88E98}"/>
      </w:docPartPr>
      <w:docPartBody>
        <w:p w:rsidR="00000000" w:rsidRDefault="00580F73">
          <w:pPr>
            <w:pStyle w:val="784DC22A6742402AA741CA65852BAFD5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BFC8B2024344E5E93AD23C8D762F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5F28A-8BB3-4475-A4F2-108110F40BEE}"/>
      </w:docPartPr>
      <w:docPartBody>
        <w:p w:rsidR="00000000" w:rsidRDefault="00580F73">
          <w:pPr>
            <w:pStyle w:val="8BFC8B2024344E5E93AD23C8D762FA4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0A4706FC4AD4F63A554115EFAF0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1B660-3250-4B88-AA61-70F40DA27AF7}"/>
      </w:docPartPr>
      <w:docPartBody>
        <w:p w:rsidR="00000000" w:rsidRDefault="00580F73">
          <w:pPr>
            <w:pStyle w:val="E0A4706FC4AD4F63A554115EFAF0D62A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73"/>
    <w:rsid w:val="005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1B47E9F189148F3854794FF2D1FDD99">
    <w:name w:val="61B47E9F189148F3854794FF2D1FDD99"/>
  </w:style>
  <w:style w:type="paragraph" w:customStyle="1" w:styleId="397C17EBEE694A21898608A33F6FD224">
    <w:name w:val="397C17EBEE694A21898608A33F6FD224"/>
  </w:style>
  <w:style w:type="paragraph" w:customStyle="1" w:styleId="3473492C74034D04B37EEBAC8B6B3CA5">
    <w:name w:val="3473492C74034D04B37EEBAC8B6B3CA5"/>
  </w:style>
  <w:style w:type="paragraph" w:customStyle="1" w:styleId="B0C1454D656647D588757BEEDB01F7CE">
    <w:name w:val="B0C1454D656647D588757BEEDB01F7CE"/>
  </w:style>
  <w:style w:type="paragraph" w:customStyle="1" w:styleId="784DC22A6742402AA741CA65852BAFD5">
    <w:name w:val="784DC22A6742402AA741CA65852BAFD5"/>
  </w:style>
  <w:style w:type="paragraph" w:customStyle="1" w:styleId="8BFC8B2024344E5E93AD23C8D762FA46">
    <w:name w:val="8BFC8B2024344E5E93AD23C8D762FA46"/>
  </w:style>
  <w:style w:type="paragraph" w:customStyle="1" w:styleId="E0A4706FC4AD4F63A554115EFAF0D62A">
    <w:name w:val="E0A4706FC4AD4F63A554115EFAF0D62A"/>
  </w:style>
  <w:style w:type="paragraph" w:customStyle="1" w:styleId="39449A3B8A004609979382DB759D601E">
    <w:name w:val="39449A3B8A004609979382DB759D601E"/>
  </w:style>
  <w:style w:type="paragraph" w:customStyle="1" w:styleId="6308152DD66B4076900FD361831A32CD">
    <w:name w:val="6308152DD66B4076900FD361831A32CD"/>
  </w:style>
  <w:style w:type="paragraph" w:customStyle="1" w:styleId="FFEF226C6B634C878519C9D61627283D">
    <w:name w:val="FFEF226C6B634C878519C9D61627283D"/>
  </w:style>
  <w:style w:type="paragraph" w:customStyle="1" w:styleId="F1AEB4BA527D4EC7A13852697DB03A67">
    <w:name w:val="F1AEB4BA527D4EC7A13852697DB03A67"/>
  </w:style>
  <w:style w:type="paragraph" w:customStyle="1" w:styleId="FF038637B77D456B96D2CABE5C0AD15C">
    <w:name w:val="FF038637B77D456B96D2CABE5C0AD15C"/>
  </w:style>
  <w:style w:type="paragraph" w:customStyle="1" w:styleId="46F317B6472C4881A1460E23179C05E2">
    <w:name w:val="46F317B6472C4881A1460E23179C05E2"/>
  </w:style>
  <w:style w:type="paragraph" w:customStyle="1" w:styleId="00F35DD575A9423F9589A7D2B591B454">
    <w:name w:val="00F35DD575A9423F9589A7D2B591B454"/>
  </w:style>
  <w:style w:type="paragraph" w:customStyle="1" w:styleId="190C8A02743A41999B9C53A87EE18678">
    <w:name w:val="190C8A02743A41999B9C53A87EE18678"/>
  </w:style>
  <w:style w:type="paragraph" w:customStyle="1" w:styleId="C990E8D73D774B54945EB5F2617E576F">
    <w:name w:val="C990E8D73D774B54945EB5F2617E576F"/>
  </w:style>
  <w:style w:type="paragraph" w:customStyle="1" w:styleId="0AC33BB6CAF14EED80F22C4B16D18132">
    <w:name w:val="0AC33BB6CAF14EED80F22C4B16D18132"/>
  </w:style>
  <w:style w:type="paragraph" w:customStyle="1" w:styleId="0380D16AA1654D7DAED67458DF291780">
    <w:name w:val="0380D16AA1654D7DAED67458DF291780"/>
  </w:style>
  <w:style w:type="paragraph" w:customStyle="1" w:styleId="EF3C9FF3A2464894B827278226916FC4">
    <w:name w:val="EF3C9FF3A2464894B827278226916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 adgaon repal tal-yeola dist-nashik</CompanyAddress>
  <CompanyPhone>+91 8007560644</CompanyPhone>
  <CompanyFax/>
  <CompanyEmail>Shubhammahale2668@gmail.com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F83DF31-CD6C-4CAD-90D7-9184D3D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Prashant</cp:lastModifiedBy>
  <cp:revision>1</cp:revision>
  <dcterms:created xsi:type="dcterms:W3CDTF">2023-02-03T04:41:00Z</dcterms:created>
  <dcterms:modified xsi:type="dcterms:W3CDTF">2023-02-03T04:43:00Z</dcterms:modified>
</cp:coreProperties>
</file>